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EB1" w:rsidRDefault="00060535">
      <w:r w:rsidRPr="00060535">
        <w:rPr>
          <w:rStyle w:val="TitleChar"/>
        </w:rPr>
        <w:t>Java</w:t>
      </w:r>
      <w:r>
        <w:t xml:space="preserve"> </w:t>
      </w:r>
      <w:r w:rsidRPr="00060535">
        <w:rPr>
          <w:rStyle w:val="TitleChar"/>
        </w:rPr>
        <w:t>Portfolio for my project “</w:t>
      </w:r>
      <w:proofErr w:type="spellStart"/>
      <w:r w:rsidR="00CA6B11">
        <w:rPr>
          <w:rStyle w:val="TitleChar"/>
        </w:rPr>
        <w:t>ScoreCalculate</w:t>
      </w:r>
      <w:proofErr w:type="spellEnd"/>
      <w:r w:rsidRPr="00060535">
        <w:rPr>
          <w:rStyle w:val="TitleChar"/>
        </w:rPr>
        <w:t>”.</w:t>
      </w:r>
    </w:p>
    <w:p w:rsidR="00060535" w:rsidRDefault="00060535">
      <w:r>
        <w:t xml:space="preserve">Date: </w:t>
      </w:r>
      <w:r w:rsidR="00CA6B11">
        <w:t xml:space="preserve">June 17, </w:t>
      </w:r>
      <w:r>
        <w:t>2023</w:t>
      </w:r>
    </w:p>
    <w:p w:rsidR="00060535" w:rsidRDefault="00060535" w:rsidP="00A8210F">
      <w:r>
        <w:t xml:space="preserve">What is it: </w:t>
      </w:r>
      <w:r w:rsidR="00CA6B11" w:rsidRPr="00CA6B11">
        <w:t>This is a program that allows you to input a set of scores and in turn shows you some relevant data of the scores.</w:t>
      </w:r>
      <w:r w:rsidR="00CA6B11">
        <w:t xml:space="preserve"> For instance, it will help you find the highest score and lowest score in given set of scores. Also, it will help you analyze the given score, to see whether it’s a </w:t>
      </w:r>
      <w:proofErr w:type="spellStart"/>
      <w:r w:rsidR="00CA6B11">
        <w:t>A</w:t>
      </w:r>
      <w:proofErr w:type="spellEnd"/>
      <w:r w:rsidR="00CA6B11">
        <w:t xml:space="preserve"> or B, and etc.</w:t>
      </w:r>
    </w:p>
    <w:p w:rsidR="00060535" w:rsidRDefault="00060535"/>
    <w:p w:rsidR="00060535" w:rsidRDefault="00060535">
      <w:r>
        <w:t xml:space="preserve">Source code: </w:t>
      </w:r>
      <w:r w:rsidR="00CA6B11">
        <w:t>score_2</w:t>
      </w:r>
      <w:r>
        <w:t>.java</w:t>
      </w:r>
    </w:p>
    <w:p w:rsidR="00060535" w:rsidRDefault="00060535" w:rsidP="00060535">
      <w:r>
        <w:t>How it goes:</w:t>
      </w:r>
      <w:r w:rsidRPr="00060535">
        <w:rPr>
          <w:noProof/>
        </w:rPr>
        <w:t xml:space="preserve"> </w:t>
      </w:r>
    </w:p>
    <w:p w:rsidR="00CA6B11" w:rsidRDefault="00CA6B11" w:rsidP="00CA6B11">
      <w:r>
        <w:t xml:space="preserve">import </w:t>
      </w:r>
      <w:proofErr w:type="spellStart"/>
      <w:proofErr w:type="gramStart"/>
      <w:r>
        <w:t>java.util</w:t>
      </w:r>
      <w:proofErr w:type="gramEnd"/>
      <w:r>
        <w:t>.Scanner</w:t>
      </w:r>
      <w:proofErr w:type="spellEnd"/>
      <w:r>
        <w:t>;</w:t>
      </w:r>
    </w:p>
    <w:p w:rsidR="00CA6B11" w:rsidRDefault="00CA6B11" w:rsidP="00CA6B11"/>
    <w:p w:rsidR="00CA6B11" w:rsidRDefault="00CA6B11" w:rsidP="00CA6B11">
      <w:r>
        <w:t>public class score2{</w:t>
      </w:r>
    </w:p>
    <w:p w:rsidR="00CA6B11" w:rsidRDefault="00CA6B11" w:rsidP="00CA6B11">
      <w:r>
        <w:t xml:space="preserve">   public static void </w:t>
      </w:r>
      <w:proofErr w:type="gramStart"/>
      <w:r>
        <w:t>main(</w:t>
      </w:r>
      <w:proofErr w:type="gramEnd"/>
      <w:r>
        <w:t xml:space="preserve">String[] </w:t>
      </w:r>
      <w:proofErr w:type="spellStart"/>
      <w:r>
        <w:t>args</w:t>
      </w:r>
      <w:proofErr w:type="spellEnd"/>
      <w:r>
        <w:t>){</w:t>
      </w:r>
    </w:p>
    <w:p w:rsidR="00CA6B11" w:rsidRDefault="00CA6B11" w:rsidP="00CA6B11">
      <w:proofErr w:type="spellStart"/>
      <w:r>
        <w:t>System.out.println</w:t>
      </w:r>
      <w:proofErr w:type="spellEnd"/>
      <w:r>
        <w:t>("This is a program that allows you to input a set of scores and in turn shows you some relevant data of the scores. ");</w:t>
      </w:r>
    </w:p>
    <w:p w:rsidR="00CA6B11" w:rsidRDefault="00CA6B11" w:rsidP="00CA6B11"/>
    <w:p w:rsidR="00CA6B11" w:rsidRDefault="00CA6B11" w:rsidP="00CA6B11">
      <w:r>
        <w:t>//</w:t>
      </w:r>
      <w:proofErr w:type="spellStart"/>
      <w:r>
        <w:t>declartion</w:t>
      </w:r>
      <w:proofErr w:type="spellEnd"/>
    </w:p>
    <w:p w:rsidR="00CA6B11" w:rsidRDefault="00CA6B11" w:rsidP="00CA6B11">
      <w:r>
        <w:t xml:space="preserve">int n, </w:t>
      </w:r>
      <w:proofErr w:type="spellStart"/>
      <w:proofErr w:type="gramStart"/>
      <w:r>
        <w:t>max,low</w:t>
      </w:r>
      <w:proofErr w:type="spellEnd"/>
      <w:proofErr w:type="gramEnd"/>
      <w:r>
        <w:t xml:space="preserve">, s; //numbers of scores in total, highest score, lowest score, score </w:t>
      </w:r>
    </w:p>
    <w:p w:rsidR="00CA6B11" w:rsidRDefault="00CA6B11" w:rsidP="00CA6B11">
      <w:r>
        <w:t>double mean;</w:t>
      </w:r>
    </w:p>
    <w:p w:rsidR="00CA6B11" w:rsidRDefault="00CA6B11" w:rsidP="00CA6B11">
      <w:r>
        <w:t>int total=0, pass=0, a=0;</w:t>
      </w:r>
    </w:p>
    <w:p w:rsidR="00CA6B11" w:rsidRDefault="00CA6B11" w:rsidP="00CA6B11">
      <w:r>
        <w:t>String rank1="</w:t>
      </w:r>
      <w:proofErr w:type="gramStart"/>
      <w:r>
        <w:t>",rank</w:t>
      </w:r>
      <w:proofErr w:type="gramEnd"/>
      <w:r>
        <w:t>2="";</w:t>
      </w:r>
    </w:p>
    <w:p w:rsidR="00CA6B11" w:rsidRDefault="00CA6B11" w:rsidP="00CA6B11">
      <w:r>
        <w:t xml:space="preserve">Scanner </w:t>
      </w:r>
      <w:proofErr w:type="spellStart"/>
      <w:r>
        <w:t>inp</w:t>
      </w:r>
      <w:proofErr w:type="spellEnd"/>
      <w:r>
        <w:t xml:space="preserve">=new </w:t>
      </w:r>
      <w:proofErr w:type="gramStart"/>
      <w:r>
        <w:t>Scanner(</w:t>
      </w:r>
      <w:proofErr w:type="gramEnd"/>
      <w:r>
        <w:t>System.in);</w:t>
      </w:r>
    </w:p>
    <w:p w:rsidR="00CA6B11" w:rsidRDefault="00CA6B11" w:rsidP="00CA6B11"/>
    <w:p w:rsidR="00CA6B11" w:rsidRDefault="00CA6B11" w:rsidP="00CA6B11"/>
    <w:p w:rsidR="00CA6B11" w:rsidRDefault="00CA6B11" w:rsidP="00CA6B11">
      <w:proofErr w:type="gramStart"/>
      <w:r>
        <w:t>do{</w:t>
      </w:r>
      <w:proofErr w:type="gramEnd"/>
    </w:p>
    <w:p w:rsidR="00CA6B11" w:rsidRDefault="00CA6B11" w:rsidP="00CA6B11">
      <w:proofErr w:type="spellStart"/>
      <w:r>
        <w:t>System.out.println</w:t>
      </w:r>
      <w:proofErr w:type="spellEnd"/>
      <w:r>
        <w:t>("Input the numbers of scores you want to calculate:");</w:t>
      </w:r>
    </w:p>
    <w:p w:rsidR="00CA6B11" w:rsidRDefault="00CA6B11" w:rsidP="00CA6B11">
      <w:r>
        <w:t>n=</w:t>
      </w:r>
      <w:proofErr w:type="spellStart"/>
      <w:proofErr w:type="gramStart"/>
      <w:r>
        <w:t>inp.nextInt</w:t>
      </w:r>
      <w:proofErr w:type="spellEnd"/>
      <w:proofErr w:type="gramEnd"/>
      <w:r>
        <w:t>();</w:t>
      </w:r>
    </w:p>
    <w:p w:rsidR="00CA6B11" w:rsidRDefault="00CA6B11" w:rsidP="00CA6B11"/>
    <w:p w:rsidR="00CA6B11" w:rsidRDefault="00CA6B11" w:rsidP="00CA6B11">
      <w:r>
        <w:t xml:space="preserve">int </w:t>
      </w:r>
      <w:proofErr w:type="gramStart"/>
      <w:r>
        <w:t>[]score</w:t>
      </w:r>
      <w:proofErr w:type="gramEnd"/>
      <w:r>
        <w:t>=new int[n];</w:t>
      </w:r>
    </w:p>
    <w:p w:rsidR="00CA6B11" w:rsidRDefault="00CA6B11" w:rsidP="00CA6B11"/>
    <w:p w:rsidR="00CA6B11" w:rsidRDefault="00CA6B11" w:rsidP="00CA6B11">
      <w:proofErr w:type="gramStart"/>
      <w:r>
        <w:t>for(</w:t>
      </w:r>
      <w:proofErr w:type="gramEnd"/>
      <w:r>
        <w:t xml:space="preserve">int </w:t>
      </w:r>
      <w:proofErr w:type="spellStart"/>
      <w:r>
        <w:t>i</w:t>
      </w:r>
      <w:proofErr w:type="spellEnd"/>
      <w:r>
        <w:t>=0;i&lt;=n-1;i++){</w:t>
      </w:r>
    </w:p>
    <w:p w:rsidR="00CA6B11" w:rsidRDefault="00CA6B11" w:rsidP="00CA6B11">
      <w:proofErr w:type="spellStart"/>
      <w:r>
        <w:t>System.out.println</w:t>
      </w:r>
      <w:proofErr w:type="spellEnd"/>
      <w:r>
        <w:t>("Input the score: ");</w:t>
      </w:r>
    </w:p>
    <w:p w:rsidR="00CA6B11" w:rsidRDefault="00CA6B11" w:rsidP="00CA6B11">
      <w:r>
        <w:t>s=</w:t>
      </w:r>
      <w:proofErr w:type="spellStart"/>
      <w:proofErr w:type="gramStart"/>
      <w:r>
        <w:t>inp.nextInt</w:t>
      </w:r>
      <w:proofErr w:type="spellEnd"/>
      <w:proofErr w:type="gramEnd"/>
      <w:r>
        <w:t>();</w:t>
      </w:r>
    </w:p>
    <w:p w:rsidR="00CA6B11" w:rsidRDefault="00CA6B11" w:rsidP="00CA6B11">
      <w:r>
        <w:t>total=</w:t>
      </w:r>
      <w:proofErr w:type="spellStart"/>
      <w:r>
        <w:t>total+s</w:t>
      </w:r>
      <w:proofErr w:type="spellEnd"/>
      <w:r>
        <w:t>;</w:t>
      </w:r>
    </w:p>
    <w:p w:rsidR="00CA6B11" w:rsidRDefault="00CA6B11" w:rsidP="00CA6B11">
      <w:r>
        <w:t>score[</w:t>
      </w:r>
      <w:proofErr w:type="spellStart"/>
      <w:r>
        <w:t>i</w:t>
      </w:r>
      <w:proofErr w:type="spellEnd"/>
      <w:r>
        <w:t>]=s;</w:t>
      </w:r>
    </w:p>
    <w:p w:rsidR="00CA6B11" w:rsidRDefault="00CA6B11" w:rsidP="00CA6B11">
      <w:r>
        <w:t>if(s&gt;</w:t>
      </w:r>
      <w:proofErr w:type="gramStart"/>
      <w:r>
        <w:t>60){</w:t>
      </w:r>
      <w:proofErr w:type="gramEnd"/>
      <w:r>
        <w:t>pass=pass+1;}</w:t>
      </w:r>
    </w:p>
    <w:p w:rsidR="00CA6B11" w:rsidRDefault="00CA6B11" w:rsidP="00CA6B11">
      <w:r>
        <w:t>if(s&gt;</w:t>
      </w:r>
      <w:proofErr w:type="gramStart"/>
      <w:r>
        <w:t>90){</w:t>
      </w:r>
      <w:proofErr w:type="gramEnd"/>
      <w:r>
        <w:t>a=a+1;}</w:t>
      </w:r>
    </w:p>
    <w:p w:rsidR="00CA6B11" w:rsidRDefault="00CA6B11" w:rsidP="00CA6B11"/>
    <w:p w:rsidR="00CA6B11" w:rsidRDefault="00CA6B11" w:rsidP="00CA6B11">
      <w:r>
        <w:t>if(s&lt;=100&amp;&amp;s&gt;=</w:t>
      </w:r>
      <w:proofErr w:type="gramStart"/>
      <w:r>
        <w:t>0){</w:t>
      </w:r>
      <w:proofErr w:type="gramEnd"/>
    </w:p>
    <w:p w:rsidR="00CA6B11" w:rsidRDefault="00CA6B11" w:rsidP="00CA6B11"/>
    <w:p w:rsidR="00CA6B11" w:rsidRDefault="00CA6B11" w:rsidP="00CA6B11">
      <w:r>
        <w:t>switch((s-50)/</w:t>
      </w:r>
      <w:proofErr w:type="gramStart"/>
      <w:r>
        <w:t>10){</w:t>
      </w:r>
      <w:proofErr w:type="gramEnd"/>
    </w:p>
    <w:p w:rsidR="00CA6B11" w:rsidRDefault="00CA6B11" w:rsidP="00CA6B11">
      <w:r>
        <w:t>case 5:</w:t>
      </w:r>
    </w:p>
    <w:p w:rsidR="00CA6B11" w:rsidRDefault="00CA6B11" w:rsidP="00CA6B11">
      <w:r>
        <w:t>case 4: rank1="A+</w:t>
      </w:r>
      <w:proofErr w:type="gramStart"/>
      <w:r>
        <w:t>";break</w:t>
      </w:r>
      <w:proofErr w:type="gramEnd"/>
      <w:r>
        <w:t>;</w:t>
      </w:r>
    </w:p>
    <w:p w:rsidR="00CA6B11" w:rsidRDefault="00CA6B11" w:rsidP="00CA6B11">
      <w:r>
        <w:t>case 3: rank1="A</w:t>
      </w:r>
      <w:proofErr w:type="gramStart"/>
      <w:r>
        <w:t>" ;break</w:t>
      </w:r>
      <w:proofErr w:type="gramEnd"/>
      <w:r>
        <w:t>;</w:t>
      </w:r>
    </w:p>
    <w:p w:rsidR="00CA6B11" w:rsidRDefault="00CA6B11" w:rsidP="00CA6B11">
      <w:r>
        <w:t>case 2: rank1="B</w:t>
      </w:r>
      <w:proofErr w:type="gramStart"/>
      <w:r>
        <w:t>" ;break</w:t>
      </w:r>
      <w:proofErr w:type="gramEnd"/>
      <w:r>
        <w:t>;</w:t>
      </w:r>
    </w:p>
    <w:p w:rsidR="00CA6B11" w:rsidRDefault="00CA6B11" w:rsidP="00CA6B11">
      <w:r>
        <w:t>case 1: rank1="C</w:t>
      </w:r>
      <w:proofErr w:type="gramStart"/>
      <w:r>
        <w:t>" ;break</w:t>
      </w:r>
      <w:proofErr w:type="gramEnd"/>
      <w:r>
        <w:t>;</w:t>
      </w:r>
    </w:p>
    <w:p w:rsidR="00CA6B11" w:rsidRDefault="00CA6B11" w:rsidP="00CA6B11">
      <w:r>
        <w:t>case 0: rank1="D"; break;</w:t>
      </w:r>
    </w:p>
    <w:p w:rsidR="00CA6B11" w:rsidRDefault="00CA6B11" w:rsidP="00CA6B11">
      <w:r>
        <w:t>default:</w:t>
      </w:r>
    </w:p>
    <w:p w:rsidR="00CA6B11" w:rsidRDefault="00CA6B11" w:rsidP="00CA6B11">
      <w:r>
        <w:lastRenderedPageBreak/>
        <w:t>rank1="</w:t>
      </w:r>
      <w:proofErr w:type="spellStart"/>
      <w:r>
        <w:t>E</w:t>
      </w:r>
      <w:proofErr w:type="gramStart"/>
      <w:r>
        <w:t>";break</w:t>
      </w:r>
      <w:proofErr w:type="spellEnd"/>
      <w:proofErr w:type="gramEnd"/>
      <w:r>
        <w:t>;</w:t>
      </w:r>
    </w:p>
    <w:p w:rsidR="00CA6B11" w:rsidRDefault="00CA6B11" w:rsidP="00CA6B11"/>
    <w:p w:rsidR="00CA6B11" w:rsidRDefault="00CA6B11" w:rsidP="00CA6B11">
      <w:r>
        <w:t>}//</w:t>
      </w:r>
      <w:proofErr w:type="spellStart"/>
      <w:r>
        <w:t>switchcase</w:t>
      </w:r>
      <w:proofErr w:type="spellEnd"/>
    </w:p>
    <w:p w:rsidR="00CA6B11" w:rsidRDefault="00CA6B11" w:rsidP="00CA6B11">
      <w:proofErr w:type="spellStart"/>
      <w:r>
        <w:t>System.out.println</w:t>
      </w:r>
      <w:proofErr w:type="spellEnd"/>
      <w:r>
        <w:t>("The student's grade is "+rank1+".");</w:t>
      </w:r>
    </w:p>
    <w:p w:rsidR="00CA6B11" w:rsidRDefault="00CA6B11" w:rsidP="00CA6B11">
      <w:r>
        <w:t>}//if</w:t>
      </w:r>
    </w:p>
    <w:p w:rsidR="00CA6B11" w:rsidRDefault="00CA6B11" w:rsidP="00CA6B11"/>
    <w:p w:rsidR="00CA6B11" w:rsidRDefault="00CA6B11" w:rsidP="00CA6B11">
      <w:r>
        <w:t>else</w:t>
      </w:r>
    </w:p>
    <w:p w:rsidR="00CA6B11" w:rsidRDefault="00CA6B11" w:rsidP="00CA6B11">
      <w:proofErr w:type="spellStart"/>
      <w:r>
        <w:t>System.out.println</w:t>
      </w:r>
      <w:proofErr w:type="spellEnd"/>
      <w:r>
        <w:t>("N/A");</w:t>
      </w:r>
    </w:p>
    <w:p w:rsidR="00CA6B11" w:rsidRDefault="00CA6B11" w:rsidP="00CA6B11"/>
    <w:p w:rsidR="00CA6B11" w:rsidRDefault="00CA6B11" w:rsidP="00CA6B11">
      <w:r>
        <w:t>}//for loop</w:t>
      </w:r>
    </w:p>
    <w:p w:rsidR="00CA6B11" w:rsidRDefault="00CA6B11" w:rsidP="00CA6B11"/>
    <w:p w:rsidR="00CA6B11" w:rsidRDefault="00CA6B11" w:rsidP="00CA6B11">
      <w:r>
        <w:t xml:space="preserve">int </w:t>
      </w:r>
      <w:proofErr w:type="spellStart"/>
      <w:r>
        <w:t>tmp</w:t>
      </w:r>
      <w:proofErr w:type="spellEnd"/>
      <w:r>
        <w:t>;// using to swap two numbers</w:t>
      </w:r>
    </w:p>
    <w:p w:rsidR="00CA6B11" w:rsidRDefault="00CA6B11" w:rsidP="00CA6B11">
      <w:proofErr w:type="gramStart"/>
      <w:r>
        <w:t>for(</w:t>
      </w:r>
      <w:proofErr w:type="gramEnd"/>
      <w:r>
        <w:t xml:space="preserve">int </w:t>
      </w:r>
      <w:proofErr w:type="spellStart"/>
      <w:r>
        <w:t>i</w:t>
      </w:r>
      <w:proofErr w:type="spellEnd"/>
      <w:r>
        <w:t>=0;i&lt;=n-2;i++){// selection sort</w:t>
      </w:r>
    </w:p>
    <w:p w:rsidR="00CA6B11" w:rsidRDefault="00CA6B11" w:rsidP="00CA6B11">
      <w:r>
        <w:t xml:space="preserve">  </w:t>
      </w:r>
      <w:proofErr w:type="gramStart"/>
      <w:r>
        <w:t>for(</w:t>
      </w:r>
      <w:proofErr w:type="gramEnd"/>
      <w:r>
        <w:t>int j=i+1;j&lt;=n-1;j++){</w:t>
      </w:r>
    </w:p>
    <w:p w:rsidR="00CA6B11" w:rsidRDefault="00CA6B11" w:rsidP="00CA6B11">
      <w:r>
        <w:t>if(score[</w:t>
      </w:r>
      <w:proofErr w:type="spellStart"/>
      <w:r>
        <w:t>i</w:t>
      </w:r>
      <w:proofErr w:type="spellEnd"/>
      <w:r>
        <w:t>]&lt;score[j</w:t>
      </w:r>
      <w:proofErr w:type="gramStart"/>
      <w:r>
        <w:t>]){</w:t>
      </w:r>
      <w:proofErr w:type="gramEnd"/>
    </w:p>
    <w:p w:rsidR="00CA6B11" w:rsidRDefault="00CA6B11" w:rsidP="00CA6B11">
      <w:proofErr w:type="spellStart"/>
      <w:r>
        <w:t>tmp</w:t>
      </w:r>
      <w:proofErr w:type="spellEnd"/>
      <w:r>
        <w:t>=score[</w:t>
      </w:r>
      <w:proofErr w:type="spellStart"/>
      <w:r>
        <w:t>i</w:t>
      </w:r>
      <w:proofErr w:type="spellEnd"/>
      <w:r>
        <w:t>];</w:t>
      </w:r>
    </w:p>
    <w:p w:rsidR="00CA6B11" w:rsidRDefault="00CA6B11" w:rsidP="00CA6B11">
      <w:r>
        <w:t>score[</w:t>
      </w:r>
      <w:proofErr w:type="spellStart"/>
      <w:r>
        <w:t>i</w:t>
      </w:r>
      <w:proofErr w:type="spellEnd"/>
      <w:r>
        <w:t>]=score[j];</w:t>
      </w:r>
    </w:p>
    <w:p w:rsidR="00CA6B11" w:rsidRDefault="00CA6B11" w:rsidP="00CA6B11">
      <w:r>
        <w:t>score[j]=</w:t>
      </w:r>
      <w:proofErr w:type="spellStart"/>
      <w:r>
        <w:t>tmp</w:t>
      </w:r>
      <w:proofErr w:type="spellEnd"/>
      <w:r>
        <w:t>;</w:t>
      </w:r>
    </w:p>
    <w:p w:rsidR="00CA6B11" w:rsidRDefault="00CA6B11" w:rsidP="00CA6B11">
      <w:r>
        <w:t>}//if</w:t>
      </w:r>
    </w:p>
    <w:p w:rsidR="00CA6B11" w:rsidRDefault="00CA6B11" w:rsidP="00CA6B11">
      <w:r>
        <w:t>}//for loop j</w:t>
      </w:r>
    </w:p>
    <w:p w:rsidR="00CA6B11" w:rsidRDefault="00CA6B11" w:rsidP="00CA6B11">
      <w:r>
        <w:t xml:space="preserve">}//for loop </w:t>
      </w:r>
      <w:proofErr w:type="spellStart"/>
      <w:r>
        <w:t>i</w:t>
      </w:r>
      <w:proofErr w:type="spellEnd"/>
    </w:p>
    <w:p w:rsidR="00CA6B11" w:rsidRDefault="00CA6B11" w:rsidP="00CA6B11"/>
    <w:p w:rsidR="00CA6B11" w:rsidRDefault="00CA6B11" w:rsidP="00CA6B11">
      <w:r>
        <w:t>max=</w:t>
      </w:r>
      <w:proofErr w:type="gramStart"/>
      <w:r>
        <w:t>score[</w:t>
      </w:r>
      <w:proofErr w:type="gramEnd"/>
      <w:r>
        <w:t>0];</w:t>
      </w:r>
    </w:p>
    <w:p w:rsidR="00CA6B11" w:rsidRDefault="00CA6B11" w:rsidP="00CA6B11">
      <w:r>
        <w:t>low=score[n-1];</w:t>
      </w:r>
    </w:p>
    <w:p w:rsidR="00CA6B11" w:rsidRDefault="00CA6B11" w:rsidP="00CA6B11">
      <w:r>
        <w:t>mean=total/n;</w:t>
      </w:r>
    </w:p>
    <w:p w:rsidR="00CA6B11" w:rsidRDefault="00CA6B11" w:rsidP="00CA6B11"/>
    <w:p w:rsidR="00CA6B11" w:rsidRDefault="00CA6B11" w:rsidP="00CA6B11">
      <w:r>
        <w:t>int mean_1=(int)</w:t>
      </w:r>
      <w:proofErr w:type="spellStart"/>
      <w:r>
        <w:t>Math.ceil</w:t>
      </w:r>
      <w:proofErr w:type="spellEnd"/>
      <w:r>
        <w:t>(mean);</w:t>
      </w:r>
    </w:p>
    <w:p w:rsidR="00CA6B11" w:rsidRDefault="00CA6B11" w:rsidP="00CA6B11"/>
    <w:p w:rsidR="00CA6B11" w:rsidRDefault="00CA6B11" w:rsidP="00CA6B11">
      <w:r>
        <w:t>switch((mean_1-50)/</w:t>
      </w:r>
      <w:proofErr w:type="gramStart"/>
      <w:r>
        <w:t>10){</w:t>
      </w:r>
      <w:proofErr w:type="gramEnd"/>
    </w:p>
    <w:p w:rsidR="00CA6B11" w:rsidRDefault="00CA6B11" w:rsidP="00CA6B11">
      <w:r>
        <w:t>case 5:</w:t>
      </w:r>
    </w:p>
    <w:p w:rsidR="00CA6B11" w:rsidRDefault="00CA6B11" w:rsidP="00CA6B11">
      <w:r>
        <w:t>case 4: rank2="A+</w:t>
      </w:r>
      <w:proofErr w:type="gramStart"/>
      <w:r>
        <w:t>";break</w:t>
      </w:r>
      <w:proofErr w:type="gramEnd"/>
      <w:r>
        <w:t>;</w:t>
      </w:r>
    </w:p>
    <w:p w:rsidR="00CA6B11" w:rsidRDefault="00CA6B11" w:rsidP="00CA6B11">
      <w:r>
        <w:t>case 3: rank2="A</w:t>
      </w:r>
      <w:proofErr w:type="gramStart"/>
      <w:r>
        <w:t>" ;break</w:t>
      </w:r>
      <w:proofErr w:type="gramEnd"/>
      <w:r>
        <w:t>;</w:t>
      </w:r>
    </w:p>
    <w:p w:rsidR="00CA6B11" w:rsidRDefault="00CA6B11" w:rsidP="00CA6B11">
      <w:r>
        <w:t>case 2: rank2="B</w:t>
      </w:r>
      <w:proofErr w:type="gramStart"/>
      <w:r>
        <w:t>" ;break</w:t>
      </w:r>
      <w:proofErr w:type="gramEnd"/>
      <w:r>
        <w:t>;</w:t>
      </w:r>
    </w:p>
    <w:p w:rsidR="00CA6B11" w:rsidRDefault="00CA6B11" w:rsidP="00CA6B11">
      <w:r>
        <w:t>case 1: rank2="C</w:t>
      </w:r>
      <w:proofErr w:type="gramStart"/>
      <w:r>
        <w:t>" ;break</w:t>
      </w:r>
      <w:proofErr w:type="gramEnd"/>
      <w:r>
        <w:t>;</w:t>
      </w:r>
    </w:p>
    <w:p w:rsidR="00CA6B11" w:rsidRDefault="00CA6B11" w:rsidP="00CA6B11">
      <w:r>
        <w:t>case 0: rank2="D"; break;</w:t>
      </w:r>
    </w:p>
    <w:p w:rsidR="00CA6B11" w:rsidRDefault="00CA6B11" w:rsidP="00CA6B11">
      <w:r>
        <w:t>default:</w:t>
      </w:r>
    </w:p>
    <w:p w:rsidR="00CA6B11" w:rsidRDefault="00CA6B11" w:rsidP="00CA6B11">
      <w:r>
        <w:t>rank2="</w:t>
      </w:r>
      <w:proofErr w:type="spellStart"/>
      <w:r>
        <w:t>E</w:t>
      </w:r>
      <w:proofErr w:type="gramStart"/>
      <w:r>
        <w:t>";break</w:t>
      </w:r>
      <w:proofErr w:type="spellEnd"/>
      <w:proofErr w:type="gramEnd"/>
      <w:r>
        <w:t>;</w:t>
      </w:r>
    </w:p>
    <w:p w:rsidR="00CA6B11" w:rsidRDefault="00CA6B11" w:rsidP="00CA6B11"/>
    <w:p w:rsidR="00CA6B11" w:rsidRDefault="00CA6B11" w:rsidP="00CA6B11">
      <w:r>
        <w:t>}//</w:t>
      </w:r>
      <w:proofErr w:type="spellStart"/>
      <w:r>
        <w:t>switchcase</w:t>
      </w:r>
      <w:proofErr w:type="spellEnd"/>
    </w:p>
    <w:p w:rsidR="00CA6B11" w:rsidRDefault="00CA6B11" w:rsidP="00CA6B11">
      <w:proofErr w:type="gramStart"/>
      <w:r>
        <w:t>for(</w:t>
      </w:r>
      <w:proofErr w:type="gramEnd"/>
      <w:r>
        <w:t xml:space="preserve">int </w:t>
      </w:r>
      <w:proofErr w:type="spellStart"/>
      <w:r>
        <w:t>i</w:t>
      </w:r>
      <w:proofErr w:type="spellEnd"/>
      <w:r>
        <w:t>=0;i&lt;=n-1;i++){</w:t>
      </w:r>
    </w:p>
    <w:p w:rsidR="00CA6B11" w:rsidRDefault="00CA6B11" w:rsidP="00CA6B11">
      <w:proofErr w:type="spellStart"/>
      <w:r>
        <w:t>System.out.println</w:t>
      </w:r>
      <w:proofErr w:type="spellEnd"/>
      <w:r>
        <w:t>(score[</w:t>
      </w:r>
      <w:proofErr w:type="spellStart"/>
      <w:r>
        <w:t>i</w:t>
      </w:r>
      <w:proofErr w:type="spellEnd"/>
      <w:r>
        <w:t>]);}</w:t>
      </w:r>
    </w:p>
    <w:p w:rsidR="00CA6B11" w:rsidRDefault="00CA6B11" w:rsidP="00CA6B11">
      <w:proofErr w:type="spellStart"/>
      <w:r>
        <w:t>System.out.println</w:t>
      </w:r>
      <w:proofErr w:type="spellEnd"/>
      <w:r>
        <w:t>(a+","+pass);</w:t>
      </w:r>
    </w:p>
    <w:p w:rsidR="00CA6B11" w:rsidRDefault="00CA6B11" w:rsidP="00CA6B11"/>
    <w:p w:rsidR="00CA6B11" w:rsidRDefault="00CA6B11" w:rsidP="00CA6B11">
      <w:proofErr w:type="spellStart"/>
      <w:r>
        <w:t>System.out.println</w:t>
      </w:r>
      <w:proofErr w:type="spellEnd"/>
      <w:r>
        <w:t>("Report: ");</w:t>
      </w:r>
    </w:p>
    <w:p w:rsidR="00CA6B11" w:rsidRDefault="00CA6B11" w:rsidP="00CA6B11">
      <w:proofErr w:type="spellStart"/>
      <w:r>
        <w:t>System.out.println</w:t>
      </w:r>
      <w:proofErr w:type="spellEnd"/>
      <w:r>
        <w:t>("Average is "+ mean +".");</w:t>
      </w:r>
    </w:p>
    <w:p w:rsidR="00CA6B11" w:rsidRDefault="00CA6B11" w:rsidP="00CA6B11">
      <w:proofErr w:type="spellStart"/>
      <w:r>
        <w:t>System.out.println</w:t>
      </w:r>
      <w:proofErr w:type="spellEnd"/>
      <w:r>
        <w:t>("\n");</w:t>
      </w:r>
    </w:p>
    <w:p w:rsidR="00CA6B11" w:rsidRDefault="00CA6B11" w:rsidP="00CA6B11">
      <w:proofErr w:type="spellStart"/>
      <w:r>
        <w:t>System.out.println</w:t>
      </w:r>
      <w:proofErr w:type="spellEnd"/>
      <w:r>
        <w:t>("Average is of ABC scale is "+ rank2 +".");</w:t>
      </w:r>
    </w:p>
    <w:p w:rsidR="00CA6B11" w:rsidRDefault="00CA6B11" w:rsidP="00CA6B11">
      <w:proofErr w:type="spellStart"/>
      <w:r>
        <w:t>System.out.println</w:t>
      </w:r>
      <w:proofErr w:type="spellEnd"/>
      <w:r>
        <w:t>("\n");</w:t>
      </w:r>
    </w:p>
    <w:p w:rsidR="00CA6B11" w:rsidRDefault="00CA6B11" w:rsidP="00CA6B11">
      <w:proofErr w:type="spellStart"/>
      <w:r>
        <w:t>System.out.println</w:t>
      </w:r>
      <w:proofErr w:type="spellEnd"/>
      <w:r>
        <w:t>("Highest score is "+ max +".");</w:t>
      </w:r>
    </w:p>
    <w:p w:rsidR="00CA6B11" w:rsidRDefault="00CA6B11" w:rsidP="00CA6B11">
      <w:proofErr w:type="spellStart"/>
      <w:r>
        <w:lastRenderedPageBreak/>
        <w:t>System.out.println</w:t>
      </w:r>
      <w:proofErr w:type="spellEnd"/>
      <w:r>
        <w:t>("\n");</w:t>
      </w:r>
    </w:p>
    <w:p w:rsidR="00CA6B11" w:rsidRDefault="00CA6B11" w:rsidP="00CA6B11">
      <w:proofErr w:type="spellStart"/>
      <w:r>
        <w:t>System.out.println</w:t>
      </w:r>
      <w:proofErr w:type="spellEnd"/>
      <w:r>
        <w:t>("Lowest score is "+low+".");</w:t>
      </w:r>
    </w:p>
    <w:p w:rsidR="00CA6B11" w:rsidRDefault="00CA6B11" w:rsidP="00CA6B11">
      <w:proofErr w:type="spellStart"/>
      <w:r>
        <w:t>System.out.println</w:t>
      </w:r>
      <w:proofErr w:type="spellEnd"/>
      <w:r>
        <w:t>("Rate of people getting A+ is "+ (double)a/n+".");</w:t>
      </w:r>
    </w:p>
    <w:p w:rsidR="00CA6B11" w:rsidRDefault="00CA6B11" w:rsidP="00CA6B11">
      <w:proofErr w:type="spellStart"/>
      <w:r>
        <w:t>System.out.println</w:t>
      </w:r>
      <w:proofErr w:type="spellEnd"/>
      <w:r>
        <w:t>("\n");</w:t>
      </w:r>
    </w:p>
    <w:p w:rsidR="00CA6B11" w:rsidRDefault="00CA6B11" w:rsidP="00CA6B11">
      <w:proofErr w:type="spellStart"/>
      <w:r>
        <w:t>System.out.println</w:t>
      </w:r>
      <w:proofErr w:type="spellEnd"/>
      <w:r>
        <w:t>("Rate of people passing is "+ (double)pass/n+".");</w:t>
      </w:r>
    </w:p>
    <w:p w:rsidR="00CA6B11" w:rsidRDefault="00CA6B11" w:rsidP="00CA6B11">
      <w:proofErr w:type="spellStart"/>
      <w:r>
        <w:t>System.out.println</w:t>
      </w:r>
      <w:proofErr w:type="spellEnd"/>
      <w:r>
        <w:t>("\n");</w:t>
      </w:r>
    </w:p>
    <w:p w:rsidR="00CA6B11" w:rsidRDefault="00CA6B11" w:rsidP="00CA6B11"/>
    <w:p w:rsidR="00CA6B11" w:rsidRDefault="00CA6B11" w:rsidP="00CA6B11"/>
    <w:p w:rsidR="00CA6B11" w:rsidRDefault="00CA6B11" w:rsidP="00CA6B11">
      <w:r>
        <w:t xml:space="preserve"> </w:t>
      </w:r>
      <w:proofErr w:type="spellStart"/>
      <w:r>
        <w:t>System.out.print</w:t>
      </w:r>
      <w:proofErr w:type="spellEnd"/>
      <w:r>
        <w:t>("Do you want to do another calculation? (yes/no): ");</w:t>
      </w:r>
    </w:p>
    <w:p w:rsidR="00CA6B11" w:rsidRDefault="00CA6B11" w:rsidP="00CA6B11">
      <w:r>
        <w:t xml:space="preserve">            String choice = </w:t>
      </w:r>
      <w:proofErr w:type="spellStart"/>
      <w:proofErr w:type="gramStart"/>
      <w:r>
        <w:t>inp.next</w:t>
      </w:r>
      <w:proofErr w:type="spellEnd"/>
      <w:proofErr w:type="gramEnd"/>
      <w:r>
        <w:t>();</w:t>
      </w:r>
    </w:p>
    <w:p w:rsidR="00CA6B11" w:rsidRDefault="00CA6B11" w:rsidP="00CA6B11"/>
    <w:p w:rsidR="00CA6B11" w:rsidRDefault="00CA6B11" w:rsidP="00CA6B11">
      <w:r>
        <w:t xml:space="preserve">            if (</w:t>
      </w:r>
      <w:proofErr w:type="spellStart"/>
      <w:proofErr w:type="gramStart"/>
      <w:r>
        <w:t>choice.equalsIgnoreCase</w:t>
      </w:r>
      <w:proofErr w:type="spellEnd"/>
      <w:proofErr w:type="gramEnd"/>
      <w:r>
        <w:t>("no")) {</w:t>
      </w:r>
    </w:p>
    <w:p w:rsidR="00CA6B11" w:rsidRDefault="00CA6B11" w:rsidP="00CA6B11">
      <w:r>
        <w:t xml:space="preserve">                </w:t>
      </w:r>
      <w:proofErr w:type="spellStart"/>
      <w:r>
        <w:t>System.out.println</w:t>
      </w:r>
      <w:proofErr w:type="spellEnd"/>
      <w:r>
        <w:t>("Program exited.");</w:t>
      </w:r>
    </w:p>
    <w:p w:rsidR="00CA6B11" w:rsidRDefault="00CA6B11" w:rsidP="00CA6B11">
      <w:r>
        <w:t xml:space="preserve">                break;</w:t>
      </w:r>
    </w:p>
    <w:p w:rsidR="00CA6B11" w:rsidRDefault="00CA6B11" w:rsidP="00CA6B11">
      <w:r>
        <w:t>}</w:t>
      </w:r>
    </w:p>
    <w:p w:rsidR="00CA6B11" w:rsidRDefault="00CA6B11" w:rsidP="00CA6B11"/>
    <w:p w:rsidR="00CA6B11" w:rsidRDefault="00CA6B11" w:rsidP="00CA6B11">
      <w:proofErr w:type="gramStart"/>
      <w:r>
        <w:t>}while</w:t>
      </w:r>
      <w:proofErr w:type="gramEnd"/>
      <w:r>
        <w:t>(true);//do while</w:t>
      </w:r>
    </w:p>
    <w:p w:rsidR="00CA6B11" w:rsidRDefault="00CA6B11" w:rsidP="00CA6B11"/>
    <w:p w:rsidR="00CA6B11" w:rsidRDefault="00CA6B11" w:rsidP="00CA6B11">
      <w:r>
        <w:t>}//main</w:t>
      </w:r>
    </w:p>
    <w:p w:rsidR="00060535" w:rsidRDefault="00CA6B11" w:rsidP="00CA6B11">
      <w:r>
        <w:t>}//class</w:t>
      </w:r>
    </w:p>
    <w:p w:rsidR="00060535" w:rsidRDefault="00CA6B11" w:rsidP="00060535">
      <w:r>
        <w:rPr>
          <w:noProof/>
        </w:rPr>
        <w:drawing>
          <wp:inline distT="0" distB="0" distL="0" distR="0">
            <wp:extent cx="6858000" cy="4460240"/>
            <wp:effectExtent l="0" t="0" r="0" b="0"/>
            <wp:docPr id="160280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04486" name="Picture 16028044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4460240"/>
                    </a:xfrm>
                    <a:prstGeom prst="rect">
                      <a:avLst/>
                    </a:prstGeom>
                  </pic:spPr>
                </pic:pic>
              </a:graphicData>
            </a:graphic>
          </wp:inline>
        </w:drawing>
      </w: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r>
        <w:rPr>
          <w:noProof/>
          <w:sz w:val="32"/>
          <w:szCs w:val="32"/>
        </w:rPr>
        <w:drawing>
          <wp:inline distT="0" distB="0" distL="0" distR="0">
            <wp:extent cx="6858000" cy="4460240"/>
            <wp:effectExtent l="0" t="0" r="0" b="0"/>
            <wp:docPr id="691579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79374" name="Picture 6915793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460240"/>
                    </a:xfrm>
                    <a:prstGeom prst="rect">
                      <a:avLst/>
                    </a:prstGeom>
                  </pic:spPr>
                </pic:pic>
              </a:graphicData>
            </a:graphic>
          </wp:inline>
        </w:drawing>
      </w: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CA6B11" w:rsidRDefault="00CA6B11" w:rsidP="00060535">
      <w:pPr>
        <w:rPr>
          <w:sz w:val="32"/>
          <w:szCs w:val="32"/>
        </w:rPr>
      </w:pPr>
    </w:p>
    <w:p w:rsidR="00060535" w:rsidRPr="00CA6B11" w:rsidRDefault="00060535" w:rsidP="00060535">
      <w:pPr>
        <w:rPr>
          <w:sz w:val="32"/>
          <w:szCs w:val="32"/>
        </w:rPr>
      </w:pPr>
      <w:r w:rsidRPr="00CA6B11">
        <w:rPr>
          <w:sz w:val="32"/>
          <w:szCs w:val="32"/>
        </w:rPr>
        <w:t>What I have learned:</w:t>
      </w:r>
    </w:p>
    <w:p w:rsidR="00060535" w:rsidRDefault="00A8210F" w:rsidP="00060535">
      <w:pPr>
        <w:pStyle w:val="ListParagraph"/>
        <w:numPr>
          <w:ilvl w:val="0"/>
          <w:numId w:val="1"/>
        </w:numPr>
        <w:rPr>
          <w:sz w:val="32"/>
          <w:szCs w:val="32"/>
        </w:rPr>
      </w:pPr>
      <w:r w:rsidRPr="00CA6B11">
        <w:rPr>
          <w:sz w:val="32"/>
          <w:szCs w:val="32"/>
        </w:rPr>
        <w:t xml:space="preserve">Knowing how to use </w:t>
      </w:r>
      <w:r w:rsidR="00CA6B11">
        <w:rPr>
          <w:sz w:val="32"/>
          <w:szCs w:val="32"/>
        </w:rPr>
        <w:t>do-while loop to let the users decided whether they want to continue the program or not.</w:t>
      </w:r>
    </w:p>
    <w:p w:rsidR="00CA6B11" w:rsidRDefault="00CA6B11" w:rsidP="00060535">
      <w:pPr>
        <w:pStyle w:val="ListParagraph"/>
        <w:numPr>
          <w:ilvl w:val="0"/>
          <w:numId w:val="1"/>
        </w:numPr>
        <w:rPr>
          <w:sz w:val="32"/>
          <w:szCs w:val="32"/>
        </w:rPr>
      </w:pPr>
      <w:r>
        <w:rPr>
          <w:sz w:val="32"/>
          <w:szCs w:val="32"/>
        </w:rPr>
        <w:t>Using selection sort to get highest value and lowest value.</w:t>
      </w:r>
    </w:p>
    <w:p w:rsidR="00CA6B11" w:rsidRPr="00CA6B11" w:rsidRDefault="00CA6B11" w:rsidP="00060535">
      <w:pPr>
        <w:pStyle w:val="ListParagraph"/>
        <w:numPr>
          <w:ilvl w:val="0"/>
          <w:numId w:val="1"/>
        </w:numPr>
        <w:rPr>
          <w:sz w:val="32"/>
          <w:szCs w:val="32"/>
        </w:rPr>
      </w:pPr>
      <w:r>
        <w:rPr>
          <w:sz w:val="32"/>
          <w:szCs w:val="32"/>
        </w:rPr>
        <w:t>Getting more familiar with using for loop on different applications.</w:t>
      </w:r>
    </w:p>
    <w:p w:rsidR="00060535" w:rsidRPr="00CA6B11" w:rsidRDefault="00060535" w:rsidP="00A8210F">
      <w:pPr>
        <w:pStyle w:val="ListParagraph"/>
        <w:rPr>
          <w:sz w:val="32"/>
          <w:szCs w:val="32"/>
        </w:rPr>
      </w:pPr>
    </w:p>
    <w:sectPr w:rsidR="00060535" w:rsidRPr="00CA6B11" w:rsidSect="000605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E128A"/>
    <w:multiLevelType w:val="hybridMultilevel"/>
    <w:tmpl w:val="F1C2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51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11"/>
    <w:rsid w:val="00060535"/>
    <w:rsid w:val="000C71EC"/>
    <w:rsid w:val="00A8210F"/>
    <w:rsid w:val="00AB12F4"/>
    <w:rsid w:val="00CA6B11"/>
    <w:rsid w:val="00FC6EB1"/>
    <w:rsid w:val="00FE6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716C"/>
  <w15:chartTrackingRefBased/>
  <w15:docId w15:val="{A5E15E1A-2164-4A4D-AB31-89C0A143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5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Group%20Containers/UBF8T346G9.Office/User%20Content.localized/Templates.localized/Java%20Portfolio%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Java Portfolio .dotx</Template>
  <TotalTime>6</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Osmond Lin</cp:lastModifiedBy>
  <cp:revision>1</cp:revision>
  <dcterms:created xsi:type="dcterms:W3CDTF">2023-06-17T15:37:00Z</dcterms:created>
  <dcterms:modified xsi:type="dcterms:W3CDTF">2023-06-17T15:43:00Z</dcterms:modified>
</cp:coreProperties>
</file>