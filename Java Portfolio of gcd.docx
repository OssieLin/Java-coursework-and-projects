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EB1" w:rsidRDefault="00060535">
      <w:r w:rsidRPr="00060535">
        <w:rPr>
          <w:rStyle w:val="TitleChar"/>
        </w:rPr>
        <w:t>Java</w:t>
      </w:r>
      <w:r>
        <w:t xml:space="preserve"> </w:t>
      </w:r>
      <w:r w:rsidRPr="00060535">
        <w:rPr>
          <w:rStyle w:val="TitleChar"/>
        </w:rPr>
        <w:t>Portfolio for my project “</w:t>
      </w:r>
      <w:r w:rsidR="00856998">
        <w:rPr>
          <w:rStyle w:val="TitleChar"/>
        </w:rPr>
        <w:t>GCD</w:t>
      </w:r>
      <w:r w:rsidRPr="00060535">
        <w:rPr>
          <w:rStyle w:val="TitleChar"/>
        </w:rPr>
        <w:t>”.</w:t>
      </w:r>
    </w:p>
    <w:p w:rsidR="00060535" w:rsidRDefault="00060535">
      <w:r>
        <w:t xml:space="preserve">Date: May </w:t>
      </w:r>
      <w:r w:rsidR="00A8210F">
        <w:t>22</w:t>
      </w:r>
      <w:r>
        <w:t>, 2023</w:t>
      </w:r>
    </w:p>
    <w:p w:rsidR="00060535" w:rsidRDefault="00060535" w:rsidP="00A8210F">
      <w:r>
        <w:t xml:space="preserve">What is it: I wrote a program </w:t>
      </w:r>
      <w:r w:rsidR="00856998">
        <w:t>that’s really helpful on math, it comes handy whenever I need to find the greatest common divisor of two numbers.</w:t>
      </w:r>
    </w:p>
    <w:p w:rsidR="00060535" w:rsidRDefault="00060535"/>
    <w:p w:rsidR="00060535" w:rsidRDefault="00060535">
      <w:r>
        <w:t xml:space="preserve">Source code: </w:t>
      </w:r>
      <w:r w:rsidR="00856998">
        <w:t>gcd</w:t>
      </w:r>
      <w:r>
        <w:t>.java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import java.util.Scanner;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public class gcd{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public static void main(String[]args){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Scanner inp= new Scanner(System.in);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while(true){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int gcd=1, i=1;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System.out.println("Type in two integers to find their greatest common divisor: ");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int n1=inp.nextInt();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int n2=inp.nextInt();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do{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if(n1%i==0 &amp;&amp; n2%i==0)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gcd=i;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i++;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}while(i&lt;=n1 &amp;&amp; i&lt;=n2);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System.out.println("GCD of "+n1+" and "+n2+" is "+ gcd+".");</w:t>
      </w: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}</w:t>
      </w:r>
    </w:p>
    <w:p w:rsidR="00856998" w:rsidRPr="00856998" w:rsidRDefault="00856998" w:rsidP="00856998">
      <w:pPr>
        <w:rPr>
          <w:sz w:val="16"/>
          <w:szCs w:val="16"/>
        </w:rPr>
      </w:pPr>
    </w:p>
    <w:p w:rsidR="00856998" w:rsidRP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}//main</w:t>
      </w:r>
    </w:p>
    <w:p w:rsidR="00856998" w:rsidRDefault="00856998" w:rsidP="00856998">
      <w:pPr>
        <w:rPr>
          <w:sz w:val="16"/>
          <w:szCs w:val="16"/>
        </w:rPr>
      </w:pPr>
      <w:r w:rsidRPr="00856998">
        <w:rPr>
          <w:sz w:val="16"/>
          <w:szCs w:val="16"/>
        </w:rPr>
        <w:t>}//class</w:t>
      </w:r>
    </w:p>
    <w:p w:rsidR="00856998" w:rsidRDefault="00856998" w:rsidP="00856998">
      <w:pPr>
        <w:rPr>
          <w:sz w:val="16"/>
          <w:szCs w:val="16"/>
        </w:rPr>
      </w:pPr>
    </w:p>
    <w:p w:rsidR="00060535" w:rsidRDefault="00060535" w:rsidP="00856998">
      <w:r>
        <w:t>How it goes:</w:t>
      </w:r>
      <w:r w:rsidRPr="00060535">
        <w:rPr>
          <w:noProof/>
        </w:rPr>
        <w:t xml:space="preserve"> </w:t>
      </w:r>
    </w:p>
    <w:p w:rsidR="00060535" w:rsidRDefault="00060535" w:rsidP="00060535"/>
    <w:p w:rsidR="00060535" w:rsidRDefault="00856998" w:rsidP="00060535">
      <w:r>
        <w:rPr>
          <w:noProof/>
        </w:rPr>
        <w:drawing>
          <wp:inline distT="0" distB="0" distL="0" distR="0" wp14:anchorId="641C0ADF" wp14:editId="3A05EA11">
            <wp:extent cx="2682240" cy="1671930"/>
            <wp:effectExtent l="0" t="0" r="0" b="5080"/>
            <wp:docPr id="2105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252" name="Picture 2105112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513" cy="16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35" w:rsidRDefault="00060535" w:rsidP="00060535">
      <w:r>
        <w:t>What I have learned:</w:t>
      </w:r>
    </w:p>
    <w:p w:rsidR="00060535" w:rsidRDefault="00856998" w:rsidP="00856998">
      <w:pPr>
        <w:pStyle w:val="ListParagraph"/>
        <w:numPr>
          <w:ilvl w:val="0"/>
          <w:numId w:val="1"/>
        </w:numPr>
      </w:pPr>
      <w:r>
        <w:t>Knowing how to find GCD using Java in three different loops, including for loop, do while, and while loop.</w:t>
      </w:r>
    </w:p>
    <w:p w:rsidR="00856998" w:rsidRPr="00060535" w:rsidRDefault="00856998" w:rsidP="00856998">
      <w:pPr>
        <w:pStyle w:val="ListParagraph"/>
        <w:numPr>
          <w:ilvl w:val="0"/>
          <w:numId w:val="1"/>
        </w:numPr>
      </w:pPr>
      <w:r>
        <w:t>Being aware of the difference between three different types of loops and the application of infinite loops.</w:t>
      </w:r>
    </w:p>
    <w:sectPr w:rsidR="00856998" w:rsidRPr="00060535" w:rsidSect="00060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128A"/>
    <w:multiLevelType w:val="hybridMultilevel"/>
    <w:tmpl w:val="F1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26"/>
    <w:rsid w:val="00060535"/>
    <w:rsid w:val="000C71EC"/>
    <w:rsid w:val="00344826"/>
    <w:rsid w:val="00856998"/>
    <w:rsid w:val="00A8210F"/>
    <w:rsid w:val="00AB12F4"/>
    <w:rsid w:val="00FC6EB1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16C"/>
  <w15:chartTrackingRefBased/>
  <w15:docId w15:val="{6A529E9D-4026-7A4D-B69C-9AE8047A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Desktop/allthingsJAVA/Java%20Portfolio%20of%20GC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 Portfolio of GCD.dotx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Osmond Lin</cp:lastModifiedBy>
  <cp:revision>1</cp:revision>
  <dcterms:created xsi:type="dcterms:W3CDTF">2023-07-13T16:01:00Z</dcterms:created>
  <dcterms:modified xsi:type="dcterms:W3CDTF">2023-07-13T18:15:00Z</dcterms:modified>
</cp:coreProperties>
</file>