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6EB1" w:rsidRPr="003E53D7" w:rsidRDefault="00060535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060535">
        <w:rPr>
          <w:rStyle w:val="TitleChar"/>
        </w:rPr>
        <w:t>Java</w:t>
      </w:r>
      <w:r>
        <w:t xml:space="preserve"> </w:t>
      </w:r>
      <w:r w:rsidRPr="00060535">
        <w:rPr>
          <w:rStyle w:val="TitleChar"/>
        </w:rPr>
        <w:t xml:space="preserve">Portfolio </w:t>
      </w:r>
      <w:r w:rsidR="003E53D7">
        <w:rPr>
          <w:rStyle w:val="TitleChar"/>
        </w:rPr>
        <w:t>of</w:t>
      </w:r>
      <w:r w:rsidRPr="00060535">
        <w:rPr>
          <w:rStyle w:val="TitleChar"/>
        </w:rPr>
        <w:t xml:space="preserve"> my project “</w:t>
      </w:r>
      <w:r w:rsidR="00856998">
        <w:rPr>
          <w:rStyle w:val="TitleChar"/>
        </w:rPr>
        <w:t>GCD</w:t>
      </w:r>
      <w:r w:rsidRPr="00060535">
        <w:rPr>
          <w:rStyle w:val="TitleChar"/>
        </w:rPr>
        <w:t>”.</w:t>
      </w:r>
    </w:p>
    <w:p w:rsidR="00060535" w:rsidRDefault="00060535">
      <w:r>
        <w:t xml:space="preserve">Date: May </w:t>
      </w:r>
      <w:r w:rsidR="00A8210F">
        <w:t>22</w:t>
      </w:r>
      <w:r>
        <w:t>, 2023</w:t>
      </w:r>
    </w:p>
    <w:p w:rsidR="00060535" w:rsidRDefault="00060535" w:rsidP="00A8210F">
      <w:r>
        <w:t xml:space="preserve">What is it: I wrote a program </w:t>
      </w:r>
      <w:r w:rsidR="00856998">
        <w:t>that’s really helpful on math, it comes handy whenever I need to find the greatest common divisor of two numbers.</w:t>
      </w:r>
    </w:p>
    <w:p w:rsidR="00060535" w:rsidRDefault="00060535"/>
    <w:p w:rsidR="00060535" w:rsidRDefault="00060535">
      <w:r>
        <w:t xml:space="preserve">Source code: </w:t>
      </w:r>
      <w:r w:rsidR="00856998">
        <w:t>gcd</w:t>
      </w:r>
      <w:r>
        <w:t>.java</w:t>
      </w:r>
    </w:p>
    <w:p w:rsidR="001E6500" w:rsidRPr="001E6500" w:rsidRDefault="001E6500" w:rsidP="001E6500">
      <w:pPr>
        <w:rPr>
          <w:sz w:val="16"/>
          <w:szCs w:val="16"/>
        </w:rPr>
      </w:pPr>
      <w:r w:rsidRPr="001E6500">
        <w:rPr>
          <w:sz w:val="16"/>
          <w:szCs w:val="16"/>
        </w:rPr>
        <w:t xml:space="preserve">import </w:t>
      </w:r>
      <w:proofErr w:type="spellStart"/>
      <w:r w:rsidRPr="001E6500">
        <w:rPr>
          <w:sz w:val="16"/>
          <w:szCs w:val="16"/>
        </w:rPr>
        <w:t>java.util.Scanner</w:t>
      </w:r>
      <w:proofErr w:type="spellEnd"/>
      <w:r w:rsidRPr="001E6500">
        <w:rPr>
          <w:sz w:val="16"/>
          <w:szCs w:val="16"/>
        </w:rPr>
        <w:t>;</w:t>
      </w:r>
    </w:p>
    <w:p w:rsidR="001E6500" w:rsidRPr="001E6500" w:rsidRDefault="001E6500" w:rsidP="001E6500">
      <w:pPr>
        <w:rPr>
          <w:sz w:val="16"/>
          <w:szCs w:val="16"/>
        </w:rPr>
      </w:pPr>
      <w:r w:rsidRPr="001E6500">
        <w:rPr>
          <w:sz w:val="16"/>
          <w:szCs w:val="16"/>
        </w:rPr>
        <w:t xml:space="preserve">public class </w:t>
      </w:r>
      <w:proofErr w:type="spellStart"/>
      <w:r w:rsidRPr="001E6500">
        <w:rPr>
          <w:sz w:val="16"/>
          <w:szCs w:val="16"/>
        </w:rPr>
        <w:t>gcd</w:t>
      </w:r>
      <w:proofErr w:type="spellEnd"/>
      <w:r w:rsidRPr="001E6500">
        <w:rPr>
          <w:sz w:val="16"/>
          <w:szCs w:val="16"/>
        </w:rPr>
        <w:t>{</w:t>
      </w:r>
    </w:p>
    <w:p w:rsidR="001E6500" w:rsidRPr="001E6500" w:rsidRDefault="001E6500" w:rsidP="001E6500">
      <w:pPr>
        <w:rPr>
          <w:sz w:val="16"/>
          <w:szCs w:val="16"/>
        </w:rPr>
      </w:pPr>
      <w:r w:rsidRPr="001E6500">
        <w:rPr>
          <w:sz w:val="16"/>
          <w:szCs w:val="16"/>
        </w:rPr>
        <w:t>public static void main(String[]</w:t>
      </w:r>
      <w:proofErr w:type="spellStart"/>
      <w:r w:rsidRPr="001E6500">
        <w:rPr>
          <w:sz w:val="16"/>
          <w:szCs w:val="16"/>
        </w:rPr>
        <w:t>args</w:t>
      </w:r>
      <w:proofErr w:type="spellEnd"/>
      <w:r w:rsidRPr="001E6500">
        <w:rPr>
          <w:sz w:val="16"/>
          <w:szCs w:val="16"/>
        </w:rPr>
        <w:t>){</w:t>
      </w:r>
    </w:p>
    <w:p w:rsidR="001E6500" w:rsidRPr="001E6500" w:rsidRDefault="001E6500" w:rsidP="001E6500">
      <w:pPr>
        <w:rPr>
          <w:sz w:val="16"/>
          <w:szCs w:val="16"/>
        </w:rPr>
      </w:pPr>
    </w:p>
    <w:p w:rsidR="001E6500" w:rsidRPr="001E6500" w:rsidRDefault="001E6500" w:rsidP="001E6500">
      <w:pPr>
        <w:rPr>
          <w:sz w:val="16"/>
          <w:szCs w:val="16"/>
        </w:rPr>
      </w:pPr>
      <w:r w:rsidRPr="001E6500">
        <w:rPr>
          <w:sz w:val="16"/>
          <w:szCs w:val="16"/>
        </w:rPr>
        <w:t xml:space="preserve">Scanner </w:t>
      </w:r>
      <w:proofErr w:type="spellStart"/>
      <w:r w:rsidRPr="001E6500">
        <w:rPr>
          <w:sz w:val="16"/>
          <w:szCs w:val="16"/>
        </w:rPr>
        <w:t>inp</w:t>
      </w:r>
      <w:proofErr w:type="spellEnd"/>
      <w:r w:rsidRPr="001E6500">
        <w:rPr>
          <w:sz w:val="16"/>
          <w:szCs w:val="16"/>
        </w:rPr>
        <w:t>= new Scanner(System.in);</w:t>
      </w:r>
    </w:p>
    <w:p w:rsidR="001E6500" w:rsidRPr="001E6500" w:rsidRDefault="001E6500" w:rsidP="001E6500">
      <w:pPr>
        <w:rPr>
          <w:sz w:val="16"/>
          <w:szCs w:val="16"/>
        </w:rPr>
      </w:pPr>
    </w:p>
    <w:p w:rsidR="001E6500" w:rsidRPr="001E6500" w:rsidRDefault="001E6500" w:rsidP="001E6500">
      <w:pPr>
        <w:rPr>
          <w:sz w:val="16"/>
          <w:szCs w:val="16"/>
        </w:rPr>
      </w:pPr>
      <w:proofErr w:type="spellStart"/>
      <w:r w:rsidRPr="001E6500">
        <w:rPr>
          <w:sz w:val="16"/>
          <w:szCs w:val="16"/>
        </w:rPr>
        <w:t>System.out.println</w:t>
      </w:r>
      <w:proofErr w:type="spellEnd"/>
      <w:r w:rsidRPr="001E6500">
        <w:rPr>
          <w:sz w:val="16"/>
          <w:szCs w:val="16"/>
        </w:rPr>
        <w:t>("This is a program that helps to find GCD.");</w:t>
      </w:r>
    </w:p>
    <w:p w:rsidR="001E6500" w:rsidRPr="001E6500" w:rsidRDefault="001E6500" w:rsidP="001E6500">
      <w:pPr>
        <w:rPr>
          <w:sz w:val="16"/>
          <w:szCs w:val="16"/>
        </w:rPr>
      </w:pPr>
      <w:proofErr w:type="spellStart"/>
      <w:r w:rsidRPr="001E6500">
        <w:rPr>
          <w:sz w:val="16"/>
          <w:szCs w:val="16"/>
        </w:rPr>
        <w:t>System.out.println</w:t>
      </w:r>
      <w:proofErr w:type="spellEnd"/>
      <w:r w:rsidRPr="001E6500">
        <w:rPr>
          <w:sz w:val="16"/>
          <w:szCs w:val="16"/>
        </w:rPr>
        <w:t>("Type \"quit\" to quit the GCD calculator.");</w:t>
      </w:r>
    </w:p>
    <w:p w:rsidR="001E6500" w:rsidRPr="001E6500" w:rsidRDefault="001E6500" w:rsidP="001E6500">
      <w:pPr>
        <w:rPr>
          <w:sz w:val="16"/>
          <w:szCs w:val="16"/>
        </w:rPr>
      </w:pPr>
      <w:proofErr w:type="spellStart"/>
      <w:r w:rsidRPr="001E6500">
        <w:rPr>
          <w:sz w:val="16"/>
          <w:szCs w:val="16"/>
        </w:rPr>
        <w:t>boolean</w:t>
      </w:r>
      <w:proofErr w:type="spellEnd"/>
      <w:r w:rsidRPr="001E6500">
        <w:rPr>
          <w:sz w:val="16"/>
          <w:szCs w:val="16"/>
        </w:rPr>
        <w:t xml:space="preserve"> quit=false;</w:t>
      </w:r>
    </w:p>
    <w:p w:rsidR="001E6500" w:rsidRPr="001E6500" w:rsidRDefault="001E6500" w:rsidP="001E6500">
      <w:pPr>
        <w:rPr>
          <w:sz w:val="16"/>
          <w:szCs w:val="16"/>
        </w:rPr>
      </w:pPr>
      <w:r w:rsidRPr="001E6500">
        <w:rPr>
          <w:sz w:val="16"/>
          <w:szCs w:val="16"/>
        </w:rPr>
        <w:t>while(true){</w:t>
      </w:r>
    </w:p>
    <w:p w:rsidR="001E6500" w:rsidRPr="001E6500" w:rsidRDefault="001E6500" w:rsidP="001E6500">
      <w:pPr>
        <w:rPr>
          <w:sz w:val="16"/>
          <w:szCs w:val="16"/>
        </w:rPr>
      </w:pPr>
      <w:r w:rsidRPr="001E6500">
        <w:rPr>
          <w:sz w:val="16"/>
          <w:szCs w:val="16"/>
        </w:rPr>
        <w:t xml:space="preserve">int </w:t>
      </w:r>
      <w:proofErr w:type="spellStart"/>
      <w:r w:rsidRPr="001E6500">
        <w:rPr>
          <w:sz w:val="16"/>
          <w:szCs w:val="16"/>
        </w:rPr>
        <w:t>gcd</w:t>
      </w:r>
      <w:proofErr w:type="spellEnd"/>
      <w:r w:rsidRPr="001E6500">
        <w:rPr>
          <w:sz w:val="16"/>
          <w:szCs w:val="16"/>
        </w:rPr>
        <w:t xml:space="preserve">=1, </w:t>
      </w:r>
      <w:proofErr w:type="spellStart"/>
      <w:r w:rsidRPr="001E6500">
        <w:rPr>
          <w:sz w:val="16"/>
          <w:szCs w:val="16"/>
        </w:rPr>
        <w:t>i</w:t>
      </w:r>
      <w:proofErr w:type="spellEnd"/>
      <w:r w:rsidRPr="001E6500">
        <w:rPr>
          <w:sz w:val="16"/>
          <w:szCs w:val="16"/>
        </w:rPr>
        <w:t>=1;</w:t>
      </w:r>
    </w:p>
    <w:p w:rsidR="001E6500" w:rsidRPr="001E6500" w:rsidRDefault="001E6500" w:rsidP="001E6500">
      <w:pPr>
        <w:rPr>
          <w:sz w:val="16"/>
          <w:szCs w:val="16"/>
        </w:rPr>
      </w:pPr>
      <w:proofErr w:type="spellStart"/>
      <w:r w:rsidRPr="001E6500">
        <w:rPr>
          <w:sz w:val="16"/>
          <w:szCs w:val="16"/>
        </w:rPr>
        <w:t>System.out.println</w:t>
      </w:r>
      <w:proofErr w:type="spellEnd"/>
      <w:r w:rsidRPr="001E6500">
        <w:rPr>
          <w:sz w:val="16"/>
          <w:szCs w:val="16"/>
        </w:rPr>
        <w:t>("Type in two integers to find their greatest common divisor: ");</w:t>
      </w:r>
    </w:p>
    <w:p w:rsidR="001E6500" w:rsidRPr="001E6500" w:rsidRDefault="001E6500" w:rsidP="001E6500">
      <w:pPr>
        <w:rPr>
          <w:sz w:val="16"/>
          <w:szCs w:val="16"/>
        </w:rPr>
      </w:pPr>
    </w:p>
    <w:p w:rsidR="001E6500" w:rsidRPr="001E6500" w:rsidRDefault="001E6500" w:rsidP="001E6500">
      <w:pPr>
        <w:rPr>
          <w:sz w:val="16"/>
          <w:szCs w:val="16"/>
        </w:rPr>
      </w:pPr>
      <w:r w:rsidRPr="001E6500">
        <w:rPr>
          <w:sz w:val="16"/>
          <w:szCs w:val="16"/>
        </w:rPr>
        <w:t>int n1=</w:t>
      </w:r>
      <w:proofErr w:type="spellStart"/>
      <w:r w:rsidRPr="001E6500">
        <w:rPr>
          <w:sz w:val="16"/>
          <w:szCs w:val="16"/>
        </w:rPr>
        <w:t>inp.nextInt</w:t>
      </w:r>
      <w:proofErr w:type="spellEnd"/>
      <w:r w:rsidRPr="001E6500">
        <w:rPr>
          <w:sz w:val="16"/>
          <w:szCs w:val="16"/>
        </w:rPr>
        <w:t>();</w:t>
      </w:r>
    </w:p>
    <w:p w:rsidR="001E6500" w:rsidRPr="001E6500" w:rsidRDefault="001E6500" w:rsidP="001E6500">
      <w:pPr>
        <w:rPr>
          <w:sz w:val="16"/>
          <w:szCs w:val="16"/>
        </w:rPr>
      </w:pPr>
      <w:r w:rsidRPr="001E6500">
        <w:rPr>
          <w:sz w:val="16"/>
          <w:szCs w:val="16"/>
        </w:rPr>
        <w:t>int n2=</w:t>
      </w:r>
      <w:proofErr w:type="spellStart"/>
      <w:r w:rsidRPr="001E6500">
        <w:rPr>
          <w:sz w:val="16"/>
          <w:szCs w:val="16"/>
        </w:rPr>
        <w:t>inp.nextInt</w:t>
      </w:r>
      <w:proofErr w:type="spellEnd"/>
      <w:r w:rsidRPr="001E6500">
        <w:rPr>
          <w:sz w:val="16"/>
          <w:szCs w:val="16"/>
        </w:rPr>
        <w:t>();</w:t>
      </w:r>
    </w:p>
    <w:p w:rsidR="001E6500" w:rsidRPr="001E6500" w:rsidRDefault="001E6500" w:rsidP="001E6500">
      <w:pPr>
        <w:rPr>
          <w:sz w:val="16"/>
          <w:szCs w:val="16"/>
        </w:rPr>
      </w:pPr>
      <w:r w:rsidRPr="001E6500">
        <w:rPr>
          <w:sz w:val="16"/>
          <w:szCs w:val="16"/>
        </w:rPr>
        <w:t>do{</w:t>
      </w:r>
    </w:p>
    <w:p w:rsidR="001E6500" w:rsidRPr="001E6500" w:rsidRDefault="001E6500" w:rsidP="001E6500">
      <w:pPr>
        <w:rPr>
          <w:sz w:val="16"/>
          <w:szCs w:val="16"/>
        </w:rPr>
      </w:pPr>
    </w:p>
    <w:p w:rsidR="001E6500" w:rsidRPr="001E6500" w:rsidRDefault="001E6500" w:rsidP="001E6500">
      <w:pPr>
        <w:rPr>
          <w:sz w:val="16"/>
          <w:szCs w:val="16"/>
        </w:rPr>
      </w:pPr>
      <w:r w:rsidRPr="001E6500">
        <w:rPr>
          <w:sz w:val="16"/>
          <w:szCs w:val="16"/>
        </w:rPr>
        <w:t>if(n1%i==0 &amp;&amp; n2%i==0)</w:t>
      </w:r>
    </w:p>
    <w:p w:rsidR="001E6500" w:rsidRPr="001E6500" w:rsidRDefault="001E6500" w:rsidP="001E6500">
      <w:pPr>
        <w:rPr>
          <w:sz w:val="16"/>
          <w:szCs w:val="16"/>
        </w:rPr>
      </w:pPr>
      <w:proofErr w:type="spellStart"/>
      <w:r w:rsidRPr="001E6500">
        <w:rPr>
          <w:sz w:val="16"/>
          <w:szCs w:val="16"/>
        </w:rPr>
        <w:t>gcd</w:t>
      </w:r>
      <w:proofErr w:type="spellEnd"/>
      <w:r w:rsidRPr="001E6500">
        <w:rPr>
          <w:sz w:val="16"/>
          <w:szCs w:val="16"/>
        </w:rPr>
        <w:t>=</w:t>
      </w:r>
      <w:proofErr w:type="spellStart"/>
      <w:r w:rsidRPr="001E6500">
        <w:rPr>
          <w:sz w:val="16"/>
          <w:szCs w:val="16"/>
        </w:rPr>
        <w:t>i</w:t>
      </w:r>
      <w:proofErr w:type="spellEnd"/>
      <w:r w:rsidRPr="001E6500">
        <w:rPr>
          <w:sz w:val="16"/>
          <w:szCs w:val="16"/>
        </w:rPr>
        <w:t>;</w:t>
      </w:r>
    </w:p>
    <w:p w:rsidR="001E6500" w:rsidRPr="001E6500" w:rsidRDefault="001E6500" w:rsidP="001E6500">
      <w:pPr>
        <w:rPr>
          <w:sz w:val="16"/>
          <w:szCs w:val="16"/>
        </w:rPr>
      </w:pPr>
      <w:proofErr w:type="spellStart"/>
      <w:r w:rsidRPr="001E6500">
        <w:rPr>
          <w:sz w:val="16"/>
          <w:szCs w:val="16"/>
        </w:rPr>
        <w:t>i</w:t>
      </w:r>
      <w:proofErr w:type="spellEnd"/>
      <w:r w:rsidRPr="001E6500">
        <w:rPr>
          <w:sz w:val="16"/>
          <w:szCs w:val="16"/>
        </w:rPr>
        <w:t>++;</w:t>
      </w:r>
    </w:p>
    <w:p w:rsidR="001E6500" w:rsidRPr="001E6500" w:rsidRDefault="001E6500" w:rsidP="001E6500">
      <w:pPr>
        <w:rPr>
          <w:sz w:val="16"/>
          <w:szCs w:val="16"/>
        </w:rPr>
      </w:pPr>
    </w:p>
    <w:p w:rsidR="001E6500" w:rsidRPr="001E6500" w:rsidRDefault="001E6500" w:rsidP="001E6500">
      <w:pPr>
        <w:rPr>
          <w:sz w:val="16"/>
          <w:szCs w:val="16"/>
        </w:rPr>
      </w:pPr>
      <w:r w:rsidRPr="001E6500">
        <w:rPr>
          <w:sz w:val="16"/>
          <w:szCs w:val="16"/>
        </w:rPr>
        <w:t>}while(</w:t>
      </w:r>
      <w:proofErr w:type="spellStart"/>
      <w:r w:rsidRPr="001E6500">
        <w:rPr>
          <w:sz w:val="16"/>
          <w:szCs w:val="16"/>
        </w:rPr>
        <w:t>i</w:t>
      </w:r>
      <w:proofErr w:type="spellEnd"/>
      <w:r w:rsidRPr="001E6500">
        <w:rPr>
          <w:sz w:val="16"/>
          <w:szCs w:val="16"/>
        </w:rPr>
        <w:t xml:space="preserve">&lt;=n1 &amp;&amp; </w:t>
      </w:r>
      <w:proofErr w:type="spellStart"/>
      <w:r w:rsidRPr="001E6500">
        <w:rPr>
          <w:sz w:val="16"/>
          <w:szCs w:val="16"/>
        </w:rPr>
        <w:t>i</w:t>
      </w:r>
      <w:proofErr w:type="spellEnd"/>
      <w:r w:rsidRPr="001E6500">
        <w:rPr>
          <w:sz w:val="16"/>
          <w:szCs w:val="16"/>
        </w:rPr>
        <w:t>&lt;=n2);</w:t>
      </w:r>
    </w:p>
    <w:p w:rsidR="001E6500" w:rsidRPr="001E6500" w:rsidRDefault="001E6500" w:rsidP="001E6500">
      <w:pPr>
        <w:rPr>
          <w:sz w:val="16"/>
          <w:szCs w:val="16"/>
        </w:rPr>
      </w:pPr>
    </w:p>
    <w:p w:rsidR="001E6500" w:rsidRPr="001E6500" w:rsidRDefault="001E6500" w:rsidP="001E6500">
      <w:pPr>
        <w:rPr>
          <w:sz w:val="16"/>
          <w:szCs w:val="16"/>
        </w:rPr>
      </w:pPr>
      <w:proofErr w:type="spellStart"/>
      <w:r w:rsidRPr="001E6500">
        <w:rPr>
          <w:sz w:val="16"/>
          <w:szCs w:val="16"/>
        </w:rPr>
        <w:t>System.out.println</w:t>
      </w:r>
      <w:proofErr w:type="spellEnd"/>
      <w:r w:rsidRPr="001E6500">
        <w:rPr>
          <w:sz w:val="16"/>
          <w:szCs w:val="16"/>
        </w:rPr>
        <w:t xml:space="preserve">("GCD of "+n1+" and "+n2+" is "+ </w:t>
      </w:r>
      <w:proofErr w:type="spellStart"/>
      <w:r w:rsidRPr="001E6500">
        <w:rPr>
          <w:sz w:val="16"/>
          <w:szCs w:val="16"/>
        </w:rPr>
        <w:t>gcd</w:t>
      </w:r>
      <w:proofErr w:type="spellEnd"/>
      <w:r w:rsidRPr="001E6500">
        <w:rPr>
          <w:sz w:val="16"/>
          <w:szCs w:val="16"/>
        </w:rPr>
        <w:t>+".");</w:t>
      </w:r>
    </w:p>
    <w:p w:rsidR="001E6500" w:rsidRPr="001E6500" w:rsidRDefault="001E6500" w:rsidP="001E6500">
      <w:pPr>
        <w:rPr>
          <w:sz w:val="16"/>
          <w:szCs w:val="16"/>
        </w:rPr>
      </w:pPr>
      <w:r w:rsidRPr="001E6500">
        <w:rPr>
          <w:sz w:val="16"/>
          <w:szCs w:val="16"/>
        </w:rPr>
        <w:t>}</w:t>
      </w:r>
    </w:p>
    <w:p w:rsidR="001E6500" w:rsidRPr="001E6500" w:rsidRDefault="001E6500" w:rsidP="001E6500">
      <w:pPr>
        <w:rPr>
          <w:sz w:val="16"/>
          <w:szCs w:val="16"/>
        </w:rPr>
      </w:pPr>
    </w:p>
    <w:p w:rsidR="001E6500" w:rsidRPr="001E6500" w:rsidRDefault="001E6500" w:rsidP="001E6500">
      <w:pPr>
        <w:rPr>
          <w:sz w:val="16"/>
          <w:szCs w:val="16"/>
        </w:rPr>
      </w:pPr>
      <w:r w:rsidRPr="001E6500">
        <w:rPr>
          <w:sz w:val="16"/>
          <w:szCs w:val="16"/>
        </w:rPr>
        <w:t>}//main</w:t>
      </w:r>
    </w:p>
    <w:p w:rsidR="00856998" w:rsidRDefault="001E6500" w:rsidP="001E6500">
      <w:pPr>
        <w:rPr>
          <w:sz w:val="16"/>
          <w:szCs w:val="16"/>
        </w:rPr>
      </w:pPr>
      <w:r w:rsidRPr="001E6500">
        <w:rPr>
          <w:sz w:val="16"/>
          <w:szCs w:val="16"/>
        </w:rPr>
        <w:t>}//class</w:t>
      </w:r>
    </w:p>
    <w:p w:rsidR="00060535" w:rsidRDefault="00060535" w:rsidP="00856998">
      <w:r>
        <w:t>How it goes:</w:t>
      </w:r>
      <w:r w:rsidRPr="00060535">
        <w:rPr>
          <w:noProof/>
        </w:rPr>
        <w:t xml:space="preserve"> </w:t>
      </w:r>
    </w:p>
    <w:p w:rsidR="00060535" w:rsidRDefault="00060535" w:rsidP="00060535"/>
    <w:p w:rsidR="00060535" w:rsidRDefault="001E6500" w:rsidP="00060535">
      <w:r>
        <w:rPr>
          <w:noProof/>
        </w:rPr>
        <w:drawing>
          <wp:inline distT="0" distB="0" distL="0" distR="0">
            <wp:extent cx="6858000" cy="3218815"/>
            <wp:effectExtent l="0" t="0" r="0" b="0"/>
            <wp:docPr id="634283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283516" name="Picture 63428351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500" w:rsidRDefault="001E6500" w:rsidP="00060535"/>
    <w:p w:rsidR="001E6500" w:rsidRDefault="001E6500" w:rsidP="00060535"/>
    <w:p w:rsidR="001E6500" w:rsidRDefault="001E6500" w:rsidP="00060535"/>
    <w:p w:rsidR="001E6500" w:rsidRDefault="001E6500" w:rsidP="00060535"/>
    <w:p w:rsidR="001E6500" w:rsidRPr="001E6500" w:rsidRDefault="001E6500" w:rsidP="00060535">
      <w:pPr>
        <w:rPr>
          <w:color w:val="FF0000"/>
        </w:rPr>
      </w:pPr>
      <w:r w:rsidRPr="001E6500">
        <w:rPr>
          <w:color w:val="FF0000"/>
        </w:rPr>
        <w:t xml:space="preserve">Bug: Whenever I typed “quit” to end the program itself, it occurred some compile error, and I believed that the error happened because I didn’t set the correct data type for “quit”. </w:t>
      </w:r>
      <w:r>
        <w:rPr>
          <w:color w:val="FF0000"/>
        </w:rPr>
        <w:t xml:space="preserve"> It should be a string, not an integer.</w:t>
      </w:r>
    </w:p>
    <w:p w:rsidR="001E6500" w:rsidRDefault="001E6500" w:rsidP="00060535"/>
    <w:p w:rsidR="001E6500" w:rsidRDefault="001E6500" w:rsidP="00060535">
      <w:pPr>
        <w:rPr>
          <w:color w:val="000000" w:themeColor="text1"/>
        </w:rPr>
      </w:pPr>
      <w:r>
        <w:rPr>
          <w:color w:val="000000" w:themeColor="text1"/>
        </w:rPr>
        <w:t>A RENEWED program:</w:t>
      </w:r>
    </w:p>
    <w:p w:rsidR="001E6500" w:rsidRDefault="001E6500" w:rsidP="00060535">
      <w:pPr>
        <w:rPr>
          <w:color w:val="000000" w:themeColor="text1"/>
        </w:rPr>
      </w:pPr>
    </w:p>
    <w:p w:rsidR="001E6500" w:rsidRPr="001E6500" w:rsidRDefault="001E6500" w:rsidP="00060535">
      <w:pPr>
        <w:rPr>
          <w:color w:val="000000" w:themeColor="text1"/>
        </w:rPr>
      </w:pPr>
    </w:p>
    <w:p w:rsidR="001E6500" w:rsidRDefault="001E6500" w:rsidP="00060535"/>
    <w:p w:rsidR="001E6500" w:rsidRDefault="001E6500" w:rsidP="00060535"/>
    <w:p w:rsidR="001E6500" w:rsidRDefault="001E6500" w:rsidP="00060535"/>
    <w:p w:rsidR="001E6500" w:rsidRDefault="001E6500" w:rsidP="00060535"/>
    <w:p w:rsidR="001E6500" w:rsidRDefault="001E6500" w:rsidP="00060535"/>
    <w:p w:rsidR="001E6500" w:rsidRDefault="001E6500" w:rsidP="00060535"/>
    <w:p w:rsidR="001E6500" w:rsidRDefault="001E6500" w:rsidP="00060535"/>
    <w:p w:rsidR="001E6500" w:rsidRDefault="001E6500" w:rsidP="00060535"/>
    <w:p w:rsidR="001E6500" w:rsidRDefault="001E6500" w:rsidP="00060535"/>
    <w:p w:rsidR="001E6500" w:rsidRDefault="001E6500" w:rsidP="00060535"/>
    <w:p w:rsidR="001E6500" w:rsidRDefault="001E6500" w:rsidP="00060535"/>
    <w:p w:rsidR="001E6500" w:rsidRDefault="001E6500" w:rsidP="00060535"/>
    <w:p w:rsidR="00060535" w:rsidRDefault="00060535" w:rsidP="00060535">
      <w:r>
        <w:t>What I have learned:</w:t>
      </w:r>
    </w:p>
    <w:p w:rsidR="00060535" w:rsidRDefault="00856998" w:rsidP="00856998">
      <w:pPr>
        <w:pStyle w:val="ListParagraph"/>
        <w:numPr>
          <w:ilvl w:val="0"/>
          <w:numId w:val="1"/>
        </w:numPr>
      </w:pPr>
      <w:r>
        <w:t>Knowing how to find GCD using Java in three different loops, including for loop, do while, and while loop.</w:t>
      </w:r>
    </w:p>
    <w:p w:rsidR="00856998" w:rsidRDefault="00856998" w:rsidP="00856998">
      <w:pPr>
        <w:pStyle w:val="ListParagraph"/>
        <w:numPr>
          <w:ilvl w:val="0"/>
          <w:numId w:val="1"/>
        </w:numPr>
      </w:pPr>
      <w:r>
        <w:t>Being aware of the difference between three different types of loops and the application of infinite loops.</w:t>
      </w:r>
    </w:p>
    <w:p w:rsidR="001E6500" w:rsidRPr="00060535" w:rsidRDefault="001E6500" w:rsidP="00856998">
      <w:pPr>
        <w:pStyle w:val="ListParagraph"/>
        <w:numPr>
          <w:ilvl w:val="0"/>
          <w:numId w:val="1"/>
        </w:numPr>
      </w:pPr>
      <w:r>
        <w:t>Using Boolean data type to decide whether the program can continue or not.</w:t>
      </w:r>
    </w:p>
    <w:sectPr w:rsidR="001E6500" w:rsidRPr="00060535" w:rsidSect="0006053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BE128A"/>
    <w:multiLevelType w:val="hybridMultilevel"/>
    <w:tmpl w:val="F1C25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4516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proofState w:spelling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500"/>
    <w:rsid w:val="00060535"/>
    <w:rsid w:val="000C71EC"/>
    <w:rsid w:val="001E6500"/>
    <w:rsid w:val="003E53D7"/>
    <w:rsid w:val="00856998"/>
    <w:rsid w:val="00A8210F"/>
    <w:rsid w:val="00AB12F4"/>
    <w:rsid w:val="00DE6033"/>
    <w:rsid w:val="00FC6EB1"/>
    <w:rsid w:val="00FE6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D767A"/>
  <w15:chartTrackingRefBased/>
  <w15:docId w15:val="{A478EC57-C156-1F4B-93AE-0B8641531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053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5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605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User/Desktop/allthingsJAVA/Java%20Portfolio%20of%20GC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Java Portfolio of GCD.dotx</Template>
  <TotalTime>7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Osmond Lin</cp:lastModifiedBy>
  <cp:revision>2</cp:revision>
  <dcterms:created xsi:type="dcterms:W3CDTF">2023-06-16T13:33:00Z</dcterms:created>
  <dcterms:modified xsi:type="dcterms:W3CDTF">2024-01-18T00:41:00Z</dcterms:modified>
</cp:coreProperties>
</file>